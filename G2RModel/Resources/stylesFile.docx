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90DA8" w14:textId="77777777" w:rsidR="003923AC" w:rsidRDefault="003923AC">
      <w:pPr>
        <w:pStyle w:val="Title"/>
      </w:pPr>
      <w:r>
        <w:t xml:space="preserve">Microsoft Word Template for </w:t>
      </w:r>
      <w:r>
        <w:rPr>
          <w:i/>
        </w:rPr>
        <w:t xml:space="preserve">Register </w:t>
      </w:r>
      <w:r>
        <w:t>Style</w:t>
      </w:r>
    </w:p>
    <w:p w14:paraId="1A2DB801" w14:textId="77777777" w:rsidR="003923AC" w:rsidRDefault="003923AC">
      <w:pPr>
        <w:pStyle w:val="Heading1"/>
      </w:pPr>
      <w:r>
        <w:t>Main Text</w:t>
      </w:r>
    </w:p>
    <w:p w14:paraId="66F8CD43" w14:textId="77777777" w:rsidR="003923AC" w:rsidRDefault="003923AC" w:rsidP="006D4825">
      <w:pPr>
        <w:pStyle w:val="MainPersonText"/>
      </w:pPr>
      <w:r>
        <w:t xml:space="preserve">The first paragraph under a </w:t>
      </w:r>
      <w:proofErr w:type="spellStart"/>
      <w:r>
        <w:t>heading</w:t>
      </w:r>
      <w:proofErr w:type="spellEnd"/>
      <w:r>
        <w:t xml:space="preserve"> is set flush left. The Word style is “Normal.”</w:t>
      </w:r>
    </w:p>
    <w:p w14:paraId="71E76771" w14:textId="77777777" w:rsidR="003923AC" w:rsidRDefault="003923AC">
      <w:pPr>
        <w:pStyle w:val="BodyTextIndent"/>
      </w:pPr>
      <w:r>
        <w:t>Subsequent paragraphs are indented. The Word style is “Body Text Indent.”</w:t>
      </w:r>
    </w:p>
    <w:p w14:paraId="55784DAA" w14:textId="1C0BA432" w:rsidR="003923AC" w:rsidRDefault="003923AC">
      <w:pPr>
        <w:rPr>
          <w:rFonts w:ascii="Times" w:hAnsi="Times"/>
          <w:sz w:val="20"/>
        </w:rPr>
      </w:pPr>
      <w:r>
        <w:t xml:space="preserve">Here is another paragraph styled with “Body Text Indent.” To learn more </w:t>
      </w:r>
      <w:proofErr w:type="spellStart"/>
      <w:r>
        <w:t>abut</w:t>
      </w:r>
      <w:proofErr w:type="spellEnd"/>
      <w:r>
        <w:t xml:space="preserve"> how to write content into </w:t>
      </w:r>
      <w:r>
        <w:rPr>
          <w:i/>
        </w:rPr>
        <w:t xml:space="preserve">Register </w:t>
      </w:r>
      <w:r>
        <w:t xml:space="preserve">format, see the forthcoming </w:t>
      </w:r>
      <w:r>
        <w:rPr>
          <w:i/>
        </w:rPr>
        <w:t>NEHGS Guide to Genealogical Writing.</w:t>
      </w:r>
      <w:r>
        <w:t xml:space="preserve"> </w:t>
      </w:r>
      <w:r w:rsidR="001E4FA6" w:rsidRPr="001E4FA6">
        <w:rPr>
          <w:vertAlign w:val="superscript"/>
        </w:rPr>
        <w:t>1</w:t>
      </w:r>
    </w:p>
    <w:p w14:paraId="03485717" w14:textId="77777777" w:rsidR="003923AC" w:rsidRDefault="003923AC">
      <w:pPr>
        <w:pStyle w:val="BodyTextIndent"/>
      </w:pPr>
      <w:r>
        <w:t>This file contains all the “styles” you need for creating a basic Register-style document.</w:t>
      </w:r>
    </w:p>
    <w:p w14:paraId="0941C927" w14:textId="77777777" w:rsidR="003923AC" w:rsidRDefault="003923AC">
      <w:pPr>
        <w:pStyle w:val="BodyTextIndent"/>
      </w:pPr>
    </w:p>
    <w:p w14:paraId="3BCE8EB3" w14:textId="77777777" w:rsidR="003923AC" w:rsidRDefault="003923AC">
      <w:pPr>
        <w:pStyle w:val="Quotation"/>
      </w:pPr>
      <w:r>
        <w:t xml:space="preserve">For extracted material, usually something that will be five lines of text or more, you might want to use this “Quotation” style, which indents left and right and puts the extract in a smaller typeface. Don’t use quotation marks. </w:t>
      </w:r>
    </w:p>
    <w:p w14:paraId="7E4535F7" w14:textId="77777777" w:rsidR="003923AC" w:rsidRDefault="003923AC">
      <w:pPr>
        <w:pStyle w:val="Heading1"/>
      </w:pPr>
      <w:r>
        <w:t>Writing a Family Sketch Using Styles</w:t>
      </w:r>
    </w:p>
    <w:p w14:paraId="0FBDC298" w14:textId="62B6E1DE" w:rsidR="00EF1BA5" w:rsidRPr="00EF1BA5" w:rsidRDefault="003923AC" w:rsidP="00EF1BA5">
      <w:pPr>
        <w:pStyle w:val="MainPersonText"/>
      </w:pPr>
      <w:r>
        <w:t xml:space="preserve">1. </w:t>
      </w:r>
      <w:r>
        <w:rPr>
          <w:rStyle w:val="MainPerson"/>
        </w:rPr>
        <w:t>Firstname</w:t>
      </w:r>
      <w:r w:rsidR="005E026F" w:rsidRPr="005E026F">
        <w:rPr>
          <w:rStyle w:val="GenerationNumber"/>
        </w:rPr>
        <w:t>1</w:t>
      </w:r>
      <w:r>
        <w:rPr>
          <w:rStyle w:val="MainPerson"/>
        </w:rPr>
        <w:t xml:space="preserve"> </w:t>
      </w:r>
      <w:proofErr w:type="spellStart"/>
      <w:r>
        <w:rPr>
          <w:rStyle w:val="MainPerson"/>
        </w:rPr>
        <w:t>Lastname</w:t>
      </w:r>
      <w:proofErr w:type="spellEnd"/>
      <w:r>
        <w:t>, usually in small caps, in “Main Person” character style. If you select the name and click “Main Person,” the style will be applied. The entire paragraph, though, is “Normal.”</w:t>
      </w:r>
    </w:p>
    <w:p w14:paraId="311CECF3" w14:textId="77777777" w:rsidR="003923AC" w:rsidRDefault="003923AC">
      <w:pPr>
        <w:pStyle w:val="BodyTextIndent"/>
      </w:pPr>
      <w:r>
        <w:t>Additional information about the person: “Body Text Indent.”</w:t>
      </w:r>
    </w:p>
    <w:p w14:paraId="3DBAE511" w14:textId="77777777" w:rsidR="003923AC" w:rsidRDefault="003923AC" w:rsidP="006D4825">
      <w:pPr>
        <w:pStyle w:val="MainPersonText"/>
      </w:pPr>
      <w:r>
        <w:t>Children of Main Person and Spouse of Main Person is in the “Kids Intro” style.</w:t>
      </w:r>
    </w:p>
    <w:p w14:paraId="45F29F42" w14:textId="77777777" w:rsidR="003923AC" w:rsidRDefault="003923AC">
      <w:pPr>
        <w:pStyle w:val="Kids"/>
      </w:pPr>
      <w:r>
        <w:tab/>
      </w:r>
      <w:proofErr w:type="spellStart"/>
      <w:r>
        <w:t>i</w:t>
      </w:r>
      <w:proofErr w:type="spellEnd"/>
      <w:r>
        <w:t>.</w:t>
      </w:r>
      <w:r>
        <w:tab/>
      </w:r>
      <w:r>
        <w:rPr>
          <w:rStyle w:val="ChildName"/>
        </w:rPr>
        <w:t>First Child.</w:t>
      </w:r>
      <w:r>
        <w:t xml:space="preserve"> For this list, we are using “Kids” style; the child’s name is in “Child Name” character style. The point size is smaller. You would put relevant vital statistics here.</w:t>
      </w:r>
    </w:p>
    <w:p w14:paraId="07D477E7" w14:textId="77777777" w:rsidR="003923AC" w:rsidRDefault="003923AC">
      <w:pPr>
        <w:pStyle w:val="Kids"/>
      </w:pPr>
      <w:r>
        <w:t>2</w:t>
      </w:r>
      <w:r>
        <w:tab/>
        <w:t>ii.</w:t>
      </w:r>
      <w:r>
        <w:tab/>
      </w:r>
      <w:r>
        <w:rPr>
          <w:rStyle w:val="ChildName"/>
        </w:rPr>
        <w:t>Second Child</w:t>
      </w:r>
      <w:r>
        <w:t>. The lower-case Roman numerals are automatically set to align on the right.</w:t>
      </w:r>
      <w:r>
        <w:tab/>
      </w:r>
    </w:p>
    <w:p w14:paraId="7D0892FC" w14:textId="77777777" w:rsidR="003923AC" w:rsidRDefault="003923AC">
      <w:pPr>
        <w:pStyle w:val="Kids"/>
      </w:pPr>
      <w:r>
        <w:tab/>
        <w:t>iii.</w:t>
      </w:r>
      <w:r>
        <w:tab/>
      </w:r>
      <w:r>
        <w:rPr>
          <w:rStyle w:val="ChildName"/>
        </w:rPr>
        <w:t xml:space="preserve">Third Child. </w:t>
      </w:r>
      <w:r>
        <w:t xml:space="preserve">Vital statistics here. </w:t>
      </w:r>
    </w:p>
    <w:p w14:paraId="4CFBC4FB" w14:textId="77777777" w:rsidR="003923AC" w:rsidRDefault="003923AC">
      <w:pPr>
        <w:pStyle w:val="KidMoreText"/>
      </w:pPr>
      <w:r>
        <w:t xml:space="preserve">A new paragraph is in “Kid More Text” style. </w:t>
      </w:r>
    </w:p>
    <w:p w14:paraId="71C0BFB3" w14:textId="77777777" w:rsidR="003923AC" w:rsidRDefault="003923AC">
      <w:pPr>
        <w:pStyle w:val="Grandkids"/>
      </w:pPr>
      <w:r>
        <w:t>1.</w:t>
      </w:r>
      <w:r>
        <w:tab/>
      </w:r>
      <w:r>
        <w:rPr>
          <w:rStyle w:val="GrandkidName"/>
        </w:rPr>
        <w:t>First Grandchild.</w:t>
      </w:r>
      <w:r>
        <w:t xml:space="preserve"> “Grandkids” style for the paragraph, with name in “Grandkid Name” character style. Vital statistics here.</w:t>
      </w:r>
    </w:p>
    <w:p w14:paraId="0A873329" w14:textId="77777777" w:rsidR="003923AC" w:rsidRDefault="003923AC">
      <w:pPr>
        <w:pStyle w:val="Grandkids"/>
        <w:rPr>
          <w:rStyle w:val="GrandkidName"/>
        </w:rPr>
      </w:pPr>
      <w:r>
        <w:t>2.</w:t>
      </w:r>
      <w:r>
        <w:tab/>
      </w:r>
      <w:r>
        <w:rPr>
          <w:rStyle w:val="GrandkidName"/>
        </w:rPr>
        <w:t>Second Grandchild.</w:t>
      </w:r>
    </w:p>
    <w:p w14:paraId="7FC26C8E" w14:textId="77777777" w:rsidR="003923AC" w:rsidRDefault="003923AC">
      <w:pPr>
        <w:pStyle w:val="Grandkids"/>
      </w:pPr>
      <w:r>
        <w:t>3.</w:t>
      </w:r>
      <w:r>
        <w:tab/>
      </w:r>
      <w:r>
        <w:rPr>
          <w:rStyle w:val="GrandkidName"/>
        </w:rPr>
        <w:t>Third Grandchild.</w:t>
      </w:r>
      <w:r>
        <w:t xml:space="preserve"> </w:t>
      </w:r>
    </w:p>
    <w:p w14:paraId="60CB7A6C" w14:textId="77777777" w:rsidR="003923AC" w:rsidRDefault="003923AC" w:rsidP="00BA3EC7">
      <w:pPr>
        <w:pStyle w:val="KidsAlt"/>
      </w:pPr>
      <w:r>
        <w:t>3</w:t>
      </w:r>
      <w:r>
        <w:tab/>
        <w:t>v.</w:t>
      </w:r>
      <w:r>
        <w:tab/>
      </w:r>
      <w:r>
        <w:rPr>
          <w:rStyle w:val="ChildName"/>
        </w:rPr>
        <w:t>Fourth Child.</w:t>
      </w:r>
      <w:r>
        <w:t xml:space="preserve"> Vital statistics here.</w:t>
      </w:r>
    </w:p>
    <w:p w14:paraId="79245E5E" w14:textId="77777777" w:rsidR="003923AC" w:rsidRDefault="003923AC">
      <w:pPr>
        <w:pStyle w:val="Kids"/>
      </w:pPr>
      <w:r>
        <w:tab/>
      </w:r>
    </w:p>
    <w:p w14:paraId="18E1738B" w14:textId="27B0970A" w:rsidR="00A17A13" w:rsidRDefault="00A17A13" w:rsidP="00A17A13">
      <w:pPr>
        <w:pStyle w:val="GenerationDivider"/>
      </w:pPr>
      <w:r>
        <w:t>Generation 2</w:t>
      </w:r>
    </w:p>
    <w:p w14:paraId="3C9F1AB2" w14:textId="77777777" w:rsidR="00A17A13" w:rsidRPr="00A17A13" w:rsidRDefault="00A17A13" w:rsidP="00A17A13">
      <w:pPr>
        <w:pStyle w:val="MainPersonText"/>
      </w:pPr>
    </w:p>
    <w:p w14:paraId="034533E3" w14:textId="118159EF" w:rsidR="003923AC" w:rsidRDefault="003923AC">
      <w:r>
        <w:t>You will find a few other styles in this document that you might like to use. To save it as a blank template, delete all the content here and save it under a new name, such as “blank Register template.” Then begin writing and save your document under a new name.</w:t>
      </w:r>
    </w:p>
    <w:p w14:paraId="2A63DABA" w14:textId="4D190D87" w:rsidR="006610FA" w:rsidRDefault="006610FA" w:rsidP="006610FA">
      <w:pPr>
        <w:pStyle w:val="BodyTextNotes"/>
      </w:pPr>
      <w:r>
        <w:t xml:space="preserve">This is the style for notes. </w:t>
      </w:r>
    </w:p>
    <w:p w14:paraId="10E44922" w14:textId="20523DC9" w:rsidR="003923AC" w:rsidRDefault="00A17A13" w:rsidP="00A17A13">
      <w:pPr>
        <w:pStyle w:val="GenerationDivider3Plus"/>
      </w:pPr>
      <w:r>
        <w:lastRenderedPageBreak/>
        <w:t>Generation 3</w:t>
      </w:r>
    </w:p>
    <w:p w14:paraId="0E190BC2" w14:textId="71E4CCBE" w:rsidR="00CF03AD" w:rsidRDefault="00CF03AD" w:rsidP="00CF03AD">
      <w:pPr>
        <w:pStyle w:val="MainPersonText"/>
      </w:pPr>
    </w:p>
    <w:p w14:paraId="718F88DC" w14:textId="02FC2458" w:rsidR="00CF03AD" w:rsidRDefault="00CF03AD" w:rsidP="00CF03AD">
      <w:pPr>
        <w:pStyle w:val="ReportInfo"/>
      </w:pPr>
      <w:r>
        <w:t xml:space="preserve">This is used for Report Info section. </w:t>
      </w:r>
    </w:p>
    <w:p w14:paraId="1E0AEFF4" w14:textId="77777777" w:rsidR="00CF03AD" w:rsidRPr="00CF03AD" w:rsidRDefault="00CF03AD" w:rsidP="00CF03AD">
      <w:pPr>
        <w:pStyle w:val="BodyTextIndent"/>
      </w:pPr>
    </w:p>
    <w:p w14:paraId="20D663A4" w14:textId="381489F2" w:rsidR="003923AC" w:rsidRPr="001E4FA6" w:rsidRDefault="001E4FA6">
      <w:pPr>
        <w:rPr>
          <w:sz w:val="20"/>
          <w:szCs w:val="16"/>
        </w:rPr>
      </w:pPr>
      <w:r w:rsidRPr="001E4FA6">
        <w:rPr>
          <w:vertAlign w:val="superscript"/>
        </w:rPr>
        <w:t>1</w:t>
      </w:r>
      <w:r w:rsidRPr="001E4FA6">
        <w:t xml:space="preserve"> </w:t>
      </w:r>
      <w:r w:rsidRPr="001E4FA6">
        <w:rPr>
          <w:sz w:val="20"/>
          <w:szCs w:val="16"/>
        </w:rPr>
        <w:t xml:space="preserve">Penelope L. Stratton and Henry B. Hoff, </w:t>
      </w:r>
      <w:r w:rsidRPr="001E4FA6">
        <w:rPr>
          <w:i/>
          <w:sz w:val="20"/>
          <w:szCs w:val="16"/>
        </w:rPr>
        <w:t xml:space="preserve">NEHGS Guide to Genealogical Writing </w:t>
      </w:r>
      <w:r w:rsidRPr="001E4FA6">
        <w:rPr>
          <w:sz w:val="20"/>
          <w:szCs w:val="16"/>
        </w:rPr>
        <w:t xml:space="preserve">(Boston: NEHGS, 2014). Thanks to Helen </w:t>
      </w:r>
      <w:proofErr w:type="spellStart"/>
      <w:r w:rsidRPr="001E4FA6">
        <w:rPr>
          <w:sz w:val="20"/>
          <w:szCs w:val="16"/>
        </w:rPr>
        <w:t>Schatvet</w:t>
      </w:r>
      <w:proofErr w:type="spellEnd"/>
      <w:r w:rsidRPr="001E4FA6">
        <w:rPr>
          <w:sz w:val="20"/>
          <w:szCs w:val="16"/>
        </w:rPr>
        <w:t xml:space="preserve"> Ullmann, who inspired these instructions with her helpful online article “Register Style Template: A Template and Suggestions for Writing in Register Style in Microsoft Word,” online at AmericanAncestors.org/register-template. This footnote text style is applied automatically.</w:t>
      </w:r>
    </w:p>
    <w:sectPr w:rsidR="003923AC" w:rsidRPr="001E4FA6">
      <w:headerReference w:type="even" r:id="rId7"/>
      <w:headerReference w:type="default" r:id="rId8"/>
      <w:footerReference w:type="even" r:id="rId9"/>
      <w:footerReference w:type="default" r:id="rId10"/>
      <w:headerReference w:type="first" r:id="rId11"/>
      <w:footerReference w:type="first" r:id="rId12"/>
      <w:pgSz w:w="12240" w:h="15840" w:code="1"/>
      <w:pgMar w:top="1872" w:right="2160" w:bottom="1728" w:left="2160" w:header="1224"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6700A5" w14:textId="77777777" w:rsidR="001E1BE9" w:rsidRDefault="001E1BE9">
      <w:r>
        <w:separator/>
      </w:r>
    </w:p>
  </w:endnote>
  <w:endnote w:type="continuationSeparator" w:id="0">
    <w:p w14:paraId="600308FA" w14:textId="77777777" w:rsidR="001E1BE9" w:rsidRDefault="001E1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7BCD9" w14:textId="77777777" w:rsidR="003923AC" w:rsidRDefault="003923AC">
    <w:pPr>
      <w:pStyle w:val="Footer"/>
      <w:jc w:val="left"/>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F76BB0" w14:textId="77777777" w:rsidR="003923AC" w:rsidRDefault="003923AC">
    <w:pPr>
      <w:pStyle w:val="Footer"/>
      <w:jc w:val="left"/>
      <w:rPr>
        <w:rFonts w:ascii="Arial" w:hAnsi="Arial" w:cs="Arial"/>
        <w:sz w:val="20"/>
      </w:rPr>
    </w:pPr>
  </w:p>
  <w:p w14:paraId="7BEB1DCB" w14:textId="77777777" w:rsidR="003923AC" w:rsidRDefault="003923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A61C7" w14:textId="77777777" w:rsidR="003923AC" w:rsidRDefault="003923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25650" w14:textId="77777777" w:rsidR="001E1BE9" w:rsidRDefault="001E1BE9">
      <w:r>
        <w:separator/>
      </w:r>
    </w:p>
  </w:footnote>
  <w:footnote w:type="continuationSeparator" w:id="0">
    <w:p w14:paraId="38C847E1" w14:textId="77777777" w:rsidR="001E1BE9" w:rsidRDefault="001E1B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51511" w14:textId="77777777" w:rsidR="003923AC" w:rsidRDefault="003923AC">
    <w:pPr>
      <w:pStyle w:val="Header"/>
      <w:framePr w:wrap="around" w:vAnchor="text" w:hAnchor="page" w:x="9082" w:y="-143"/>
    </w:pPr>
  </w:p>
  <w:p w14:paraId="702619BF" w14:textId="77777777" w:rsidR="003923AC" w:rsidRDefault="003923A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04B9F" w14:textId="77777777" w:rsidR="003923AC" w:rsidRDefault="003923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CA2DE" w14:textId="77777777" w:rsidR="003923AC" w:rsidRDefault="003923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D7421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40EA0B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744DCC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B3057F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A7AEEB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DB6C7C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920A82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E4E03F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A564723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E2E8A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E3ED08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1AB0E05"/>
    <w:multiLevelType w:val="multilevel"/>
    <w:tmpl w:val="1424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3D71"/>
    <w:rsid w:val="00140AC0"/>
    <w:rsid w:val="00166AF2"/>
    <w:rsid w:val="001E1BE9"/>
    <w:rsid w:val="001E4FA6"/>
    <w:rsid w:val="00267773"/>
    <w:rsid w:val="00306489"/>
    <w:rsid w:val="00350F7B"/>
    <w:rsid w:val="003923AC"/>
    <w:rsid w:val="00414D6E"/>
    <w:rsid w:val="00444017"/>
    <w:rsid w:val="00502495"/>
    <w:rsid w:val="005D20D4"/>
    <w:rsid w:val="005E026F"/>
    <w:rsid w:val="006610FA"/>
    <w:rsid w:val="006A3A97"/>
    <w:rsid w:val="006D4825"/>
    <w:rsid w:val="00781F1E"/>
    <w:rsid w:val="00A17A13"/>
    <w:rsid w:val="00A918D4"/>
    <w:rsid w:val="00B065C0"/>
    <w:rsid w:val="00B61A25"/>
    <w:rsid w:val="00B84210"/>
    <w:rsid w:val="00BA3EC7"/>
    <w:rsid w:val="00CF03AD"/>
    <w:rsid w:val="00EF1BA5"/>
    <w:rsid w:val="00F21B92"/>
    <w:rsid w:val="00F624CA"/>
    <w:rsid w:val="00F66202"/>
    <w:rsid w:val="00F74776"/>
    <w:rsid w:val="00FD3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8A8AAB"/>
  <w14:defaultImageDpi w14:val="32767"/>
  <w15:chartTrackingRefBased/>
  <w15:docId w15:val="{ADA1B56D-7617-4F82-A598-07AEFEF8D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350F7B"/>
    <w:pPr>
      <w:jc w:val="both"/>
    </w:pPr>
    <w:rPr>
      <w:sz w:val="24"/>
    </w:rPr>
  </w:style>
  <w:style w:type="paragraph" w:styleId="Heading1">
    <w:name w:val="heading 1"/>
    <w:basedOn w:val="Normal"/>
    <w:next w:val="Normal"/>
    <w:qFormat/>
    <w:pPr>
      <w:keepNext/>
      <w:spacing w:before="240" w:after="240" w:line="240" w:lineRule="atLeast"/>
      <w:contextualSpacing/>
      <w:jc w:val="left"/>
      <w:outlineLvl w:val="0"/>
    </w:pPr>
    <w:rPr>
      <w:b/>
    </w:rPr>
  </w:style>
  <w:style w:type="paragraph" w:styleId="Heading2">
    <w:name w:val="heading 2"/>
    <w:basedOn w:val="Normal"/>
    <w:next w:val="Normal"/>
    <w:qFormat/>
    <w:pPr>
      <w:keepNext/>
      <w:spacing w:before="240" w:after="60"/>
      <w:outlineLvl w:val="1"/>
    </w:pPr>
    <w:rPr>
      <w:rFonts w:eastAsia="MS Gothic"/>
      <w:b/>
      <w:bCs/>
      <w:i/>
      <w:iCs/>
      <w:szCs w:val="28"/>
    </w:rPr>
  </w:style>
  <w:style w:type="paragraph" w:styleId="Heading3">
    <w:name w:val="heading 3"/>
    <w:basedOn w:val="Normal"/>
    <w:next w:val="Normal"/>
    <w:qFormat/>
    <w:pPr>
      <w:keepNext/>
      <w:spacing w:before="240" w:after="60"/>
      <w:outlineLvl w:val="2"/>
    </w:pPr>
    <w:rPr>
      <w:rFonts w:cs="Arial"/>
      <w:bCs/>
      <w:i/>
      <w:szCs w:val="26"/>
    </w:rPr>
  </w:style>
  <w:style w:type="paragraph" w:styleId="Heading4">
    <w:name w:val="heading 4"/>
    <w:basedOn w:val="Normal"/>
    <w:next w:val="Normal"/>
    <w:qFormat/>
    <w:pPr>
      <w:keepNext/>
      <w:spacing w:before="240" w:after="60"/>
      <w:jc w:val="center"/>
      <w:outlineLvl w:val="3"/>
    </w:pPr>
    <w:rPr>
      <w:rFonts w:ascii="Cambria" w:eastAsia="MS Mincho" w:hAnsi="Cambria"/>
      <w:bCs/>
      <w:szCs w:val="28"/>
    </w:rPr>
  </w:style>
  <w:style w:type="paragraph" w:styleId="Heading7">
    <w:name w:val="heading 7"/>
    <w:basedOn w:val="Normal"/>
    <w:next w:val="Normal"/>
    <w:qFormat/>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pPr>
      <w:ind w:firstLine="360"/>
    </w:pPr>
    <w:rPr>
      <w:sz w:val="20"/>
    </w:rPr>
  </w:style>
  <w:style w:type="character" w:styleId="FootnoteReference">
    <w:name w:val="footnote reference"/>
    <w:semiHidden/>
    <w:rPr>
      <w:vertAlign w:val="superscript"/>
    </w:rPr>
  </w:style>
  <w:style w:type="paragraph" w:styleId="Header">
    <w:name w:val="header"/>
    <w:basedOn w:val="Normal"/>
    <w:semiHidden/>
    <w:pPr>
      <w:tabs>
        <w:tab w:val="left" w:pos="0"/>
        <w:tab w:val="center" w:pos="3960"/>
        <w:tab w:val="right" w:pos="7920"/>
      </w:tabs>
    </w:pPr>
  </w:style>
  <w:style w:type="paragraph" w:styleId="Footer">
    <w:name w:val="footer"/>
    <w:basedOn w:val="Normal"/>
    <w:semiHidden/>
    <w:pPr>
      <w:tabs>
        <w:tab w:val="center" w:pos="4320"/>
        <w:tab w:val="right" w:pos="8640"/>
      </w:tabs>
    </w:pPr>
  </w:style>
  <w:style w:type="paragraph" w:styleId="Title">
    <w:name w:val="Title"/>
    <w:basedOn w:val="Normal"/>
    <w:qFormat/>
    <w:pPr>
      <w:spacing w:line="240" w:lineRule="atLeast"/>
      <w:jc w:val="center"/>
    </w:pPr>
    <w:rPr>
      <w:sz w:val="28"/>
    </w:rPr>
  </w:style>
  <w:style w:type="paragraph" w:styleId="BodyTextIndent">
    <w:name w:val="Body Text Indent"/>
    <w:basedOn w:val="Normal"/>
    <w:link w:val="BodyTextIndentChar1"/>
    <w:semiHidden/>
    <w:pPr>
      <w:spacing w:line="240" w:lineRule="atLeast"/>
      <w:ind w:firstLine="360"/>
    </w:pPr>
  </w:style>
  <w:style w:type="character" w:styleId="Hyperlink">
    <w:name w:val="Hyperlink"/>
    <w:semiHidden/>
    <w:rPr>
      <w:color w:val="0000FF"/>
      <w:u w:val="single"/>
    </w:rPr>
  </w:style>
  <w:style w:type="paragraph" w:customStyle="1" w:styleId="Quotation">
    <w:name w:val="Quotation"/>
    <w:basedOn w:val="Normal"/>
    <w:pPr>
      <w:spacing w:line="240" w:lineRule="atLeast"/>
      <w:ind w:left="360" w:right="360"/>
    </w:pPr>
    <w:rPr>
      <w:sz w:val="22"/>
    </w:rPr>
  </w:style>
  <w:style w:type="paragraph" w:customStyle="1" w:styleId="Kids">
    <w:name w:val="Kids"/>
    <w:basedOn w:val="Normal"/>
    <w:pPr>
      <w:tabs>
        <w:tab w:val="right" w:pos="576"/>
        <w:tab w:val="left" w:pos="720"/>
      </w:tabs>
      <w:spacing w:line="220" w:lineRule="atLeast"/>
      <w:ind w:left="936" w:hanging="936"/>
    </w:pPr>
    <w:rPr>
      <w:spacing w:val="-2"/>
      <w:sz w:val="22"/>
    </w:rPr>
  </w:style>
  <w:style w:type="paragraph" w:customStyle="1" w:styleId="KidMoreText">
    <w:name w:val="Kid More Text"/>
    <w:basedOn w:val="Normal"/>
    <w:pPr>
      <w:ind w:left="936" w:firstLine="360"/>
    </w:pPr>
    <w:rPr>
      <w:sz w:val="22"/>
    </w:rPr>
  </w:style>
  <w:style w:type="paragraph" w:customStyle="1" w:styleId="Grandkids">
    <w:name w:val="Grandkids"/>
    <w:basedOn w:val="Normal"/>
    <w:pPr>
      <w:tabs>
        <w:tab w:val="left" w:pos="1368"/>
      </w:tabs>
      <w:spacing w:line="220" w:lineRule="atLeast"/>
      <w:ind w:left="1526" w:hanging="446"/>
    </w:pPr>
    <w:rPr>
      <w:sz w:val="22"/>
    </w:rPr>
  </w:style>
  <w:style w:type="paragraph" w:customStyle="1" w:styleId="KidsIntro">
    <w:name w:val="Kids Intro"/>
    <w:basedOn w:val="Normal"/>
    <w:pPr>
      <w:spacing w:before="120" w:after="120" w:line="220" w:lineRule="atLeast"/>
      <w:ind w:firstLine="360"/>
    </w:pPr>
    <w:rPr>
      <w:sz w:val="22"/>
    </w:rPr>
  </w:style>
  <w:style w:type="character" w:customStyle="1" w:styleId="Heading2Char">
    <w:name w:val="Heading 2 Char"/>
    <w:semiHidden/>
    <w:rPr>
      <w:rFonts w:eastAsia="MS Gothic" w:cs="Times New Roman"/>
      <w:b/>
      <w:bCs/>
      <w:i/>
      <w:iCs/>
      <w:sz w:val="24"/>
      <w:szCs w:val="28"/>
    </w:rPr>
  </w:style>
  <w:style w:type="paragraph" w:customStyle="1" w:styleId="Hanging03">
    <w:name w:val="Hanging 0.3"/>
    <w:basedOn w:val="Normal"/>
    <w:autoRedefine/>
    <w:pPr>
      <w:tabs>
        <w:tab w:val="left" w:pos="432"/>
      </w:tabs>
      <w:ind w:left="432" w:hanging="432"/>
    </w:pPr>
  </w:style>
  <w:style w:type="paragraph" w:customStyle="1" w:styleId="hanging1">
    <w:name w:val="hanging 1&quot;"/>
    <w:basedOn w:val="Normal"/>
    <w:autoRedefine/>
    <w:pPr>
      <w:ind w:left="1440" w:hanging="1440"/>
    </w:pPr>
  </w:style>
  <w:style w:type="paragraph" w:customStyle="1" w:styleId="hanging2">
    <w:name w:val="hanging 2&quot;"/>
    <w:basedOn w:val="Normal"/>
    <w:autoRedefine/>
    <w:pPr>
      <w:tabs>
        <w:tab w:val="left" w:pos="720"/>
        <w:tab w:val="left" w:pos="2160"/>
      </w:tabs>
      <w:ind w:left="2880" w:hanging="2880"/>
    </w:pPr>
  </w:style>
  <w:style w:type="paragraph" w:customStyle="1" w:styleId="Greatgrandkids">
    <w:name w:val="Great grandkids"/>
    <w:basedOn w:val="Grandkids"/>
    <w:autoRedefine/>
    <w:pPr>
      <w:ind w:left="1886"/>
    </w:pPr>
  </w:style>
  <w:style w:type="character" w:styleId="FollowedHyperlink">
    <w:name w:val="FollowedHyperlink"/>
    <w:semiHidden/>
    <w:rPr>
      <w:color w:val="800080"/>
      <w:u w:val="single"/>
    </w:rPr>
  </w:style>
  <w:style w:type="character" w:customStyle="1" w:styleId="ChildName">
    <w:name w:val="Child Name"/>
    <w:qFormat/>
    <w:rPr>
      <w:rFonts w:ascii="Times New Roman" w:hAnsi="Times New Roman"/>
      <w:caps w:val="0"/>
      <w:smallCaps/>
      <w:sz w:val="22"/>
      <w:szCs w:val="22"/>
    </w:rPr>
  </w:style>
  <w:style w:type="character" w:customStyle="1" w:styleId="BodyTextIndentChar">
    <w:name w:val="Body Text Indent Char"/>
    <w:rPr>
      <w:sz w:val="24"/>
    </w:rPr>
  </w:style>
  <w:style w:type="character" w:customStyle="1" w:styleId="Heading4Char">
    <w:name w:val="Heading 4 Char"/>
    <w:semiHidden/>
    <w:rPr>
      <w:rFonts w:ascii="Cambria" w:eastAsia="MS Mincho" w:hAnsi="Cambria" w:cs="Times New Roman"/>
      <w:bCs/>
      <w:sz w:val="24"/>
      <w:szCs w:val="28"/>
    </w:rPr>
  </w:style>
  <w:style w:type="character" w:customStyle="1" w:styleId="GrandkidName">
    <w:name w:val="Grandkid Name"/>
    <w:qFormat/>
    <w:rPr>
      <w:rFonts w:ascii="Times New Roman" w:hAnsi="Times New Roman"/>
      <w:i/>
      <w:sz w:val="22"/>
    </w:rPr>
  </w:style>
  <w:style w:type="character" w:styleId="Strong">
    <w:name w:val="Strong"/>
    <w:qFormat/>
    <w:rPr>
      <w:b/>
      <w:bCs/>
    </w:rPr>
  </w:style>
  <w:style w:type="paragraph" w:styleId="NormalWeb">
    <w:name w:val="Normal (Web)"/>
    <w:basedOn w:val="Normal"/>
    <w:semiHidden/>
    <w:unhideWhenUsed/>
    <w:pPr>
      <w:spacing w:before="100" w:beforeAutospacing="1" w:after="100" w:afterAutospacing="1"/>
      <w:jc w:val="left"/>
    </w:pPr>
    <w:rPr>
      <w:szCs w:val="24"/>
    </w:rPr>
  </w:style>
  <w:style w:type="character" w:styleId="Emphasis">
    <w:name w:val="Emphasis"/>
    <w:qFormat/>
    <w:rPr>
      <w:i/>
      <w:iCs/>
    </w:rPr>
  </w:style>
  <w:style w:type="character" w:customStyle="1" w:styleId="apple-converted-space">
    <w:name w:val="apple-converted-space"/>
    <w:basedOn w:val="DefaultParagraphFont"/>
  </w:style>
  <w:style w:type="character" w:customStyle="1" w:styleId="MainPerson">
    <w:name w:val="Main Person"/>
    <w:qFormat/>
    <w:rsid w:val="00267773"/>
    <w:rPr>
      <w:b/>
      <w:smallCaps/>
    </w:rPr>
  </w:style>
  <w:style w:type="paragraph" w:customStyle="1" w:styleId="Footnote">
    <w:name w:val="Footnote"/>
    <w:basedOn w:val="FootnoteText"/>
    <w:qFormat/>
  </w:style>
  <w:style w:type="character" w:customStyle="1" w:styleId="GenerationNumber">
    <w:name w:val="GenerationNumber"/>
    <w:qFormat/>
    <w:rsid w:val="005E026F"/>
    <w:rPr>
      <w:smallCaps/>
      <w:vertAlign w:val="superscript"/>
    </w:rPr>
  </w:style>
  <w:style w:type="paragraph" w:customStyle="1" w:styleId="MainPersonText">
    <w:name w:val="MainPersonText"/>
    <w:basedOn w:val="Normal"/>
    <w:next w:val="BodyTextIndent"/>
    <w:qFormat/>
    <w:rsid w:val="006D4825"/>
    <w:pPr>
      <w:spacing w:before="120"/>
    </w:pPr>
    <w:rPr>
      <w:iCs/>
    </w:rPr>
  </w:style>
  <w:style w:type="character" w:customStyle="1" w:styleId="BodyTextIndentChar1">
    <w:name w:val="Body Text Indent Char1"/>
    <w:link w:val="BodyTextIndent"/>
    <w:semiHidden/>
    <w:rsid w:val="00EF1BA5"/>
    <w:rPr>
      <w:sz w:val="24"/>
    </w:rPr>
  </w:style>
  <w:style w:type="paragraph" w:customStyle="1" w:styleId="KidsAlt">
    <w:name w:val="KidsAlt"/>
    <w:basedOn w:val="Kids"/>
    <w:qFormat/>
    <w:rsid w:val="00BA3EC7"/>
    <w:pPr>
      <w:tabs>
        <w:tab w:val="clear" w:pos="576"/>
        <w:tab w:val="clear" w:pos="720"/>
        <w:tab w:val="right" w:pos="936"/>
        <w:tab w:val="left" w:pos="1080"/>
      </w:tabs>
      <w:ind w:left="1080" w:hanging="1080"/>
    </w:pPr>
  </w:style>
  <w:style w:type="paragraph" w:customStyle="1" w:styleId="GenerationDivider">
    <w:name w:val="GenerationDivider"/>
    <w:basedOn w:val="Normal"/>
    <w:next w:val="MainPersonText"/>
    <w:qFormat/>
    <w:rsid w:val="00A17A13"/>
    <w:pPr>
      <w:pBdr>
        <w:top w:val="single" w:sz="4" w:space="1" w:color="auto"/>
      </w:pBdr>
      <w:spacing w:before="120" w:after="120"/>
      <w:jc w:val="center"/>
    </w:pPr>
    <w:rPr>
      <w:b/>
      <w:bCs/>
      <w:sz w:val="32"/>
      <w:szCs w:val="32"/>
    </w:rPr>
  </w:style>
  <w:style w:type="paragraph" w:customStyle="1" w:styleId="GenerationDivider3Plus">
    <w:name w:val="GenerationDivider3Plus"/>
    <w:basedOn w:val="GenerationDivider"/>
    <w:next w:val="MainPersonText"/>
    <w:qFormat/>
    <w:rsid w:val="00A17A13"/>
    <w:pPr>
      <w:pageBreakBefore/>
      <w:spacing w:before="0"/>
    </w:pPr>
  </w:style>
  <w:style w:type="paragraph" w:customStyle="1" w:styleId="BodyTextNotes">
    <w:name w:val="BodyTextNotes"/>
    <w:basedOn w:val="BodyTextIndent"/>
    <w:qFormat/>
    <w:rsid w:val="00350F7B"/>
    <w:pPr>
      <w:spacing w:line="220" w:lineRule="atLeast"/>
    </w:pPr>
    <w:rPr>
      <w:sz w:val="22"/>
    </w:rPr>
  </w:style>
  <w:style w:type="paragraph" w:customStyle="1" w:styleId="ReportInfo">
    <w:name w:val="ReportInfo"/>
    <w:basedOn w:val="BodyTextIndent"/>
    <w:qFormat/>
    <w:rsid w:val="00444017"/>
    <w:pPr>
      <w:jc w:val="left"/>
    </w:pPr>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register%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register template.dot</Template>
  <TotalTime>28</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 TEMPLATE AND SUGGESTIONS FOR WRITING IN REGISTER STYLE IN MICROSOFT WORD</vt:lpstr>
    </vt:vector>
  </TitlesOfParts>
  <Company>NEHGS</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TEMPLATE AND SUGGESTIONS FOR WRITING IN REGISTER STYLE IN MICROSOFT WORD</dc:title>
  <dc:subject/>
  <dc:creator>Helen S Ullmann</dc:creator>
  <cp:keywords/>
  <cp:lastModifiedBy>Thomas Shanley</cp:lastModifiedBy>
  <cp:revision>14</cp:revision>
  <cp:lastPrinted>2006-08-18T15:46:00Z</cp:lastPrinted>
  <dcterms:created xsi:type="dcterms:W3CDTF">2020-11-19T16:52:00Z</dcterms:created>
  <dcterms:modified xsi:type="dcterms:W3CDTF">2021-03-26T16:16:00Z</dcterms:modified>
</cp:coreProperties>
</file>